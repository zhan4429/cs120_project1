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3C604" w14:textId="64687C4A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B14FC3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B14FC3">
        <w:rPr>
          <w:rStyle w:val="Strong"/>
          <w:color w:val="1089D4"/>
        </w:rPr>
        <w:t>Project 1</w:t>
      </w:r>
      <w:r w:rsidR="00CD4E8A" w:rsidRPr="0068088A">
        <w:rPr>
          <w:rStyle w:val="Strong"/>
          <w:color w:val="1089D4"/>
        </w:rPr>
        <w:t xml:space="preserve">: </w:t>
      </w:r>
      <w:r w:rsidR="00E128F6">
        <w:rPr>
          <w:rStyle w:val="Strong"/>
          <w:color w:val="1089D4"/>
        </w:rPr>
        <w:t>Cover</w:t>
      </w:r>
      <w:r w:rsidR="00D83D5D">
        <w:rPr>
          <w:rStyle w:val="Strong"/>
          <w:color w:val="1089D4"/>
        </w:rPr>
        <w:t xml:space="preserve"> </w:t>
      </w:r>
      <w:r w:rsidR="00B14FC3">
        <w:rPr>
          <w:rStyle w:val="Strong"/>
          <w:color w:val="1089D4"/>
        </w:rPr>
        <w:t>Band</w:t>
      </w:r>
      <w:r w:rsidR="001141DB">
        <w:rPr>
          <w:rStyle w:val="Strong"/>
          <w:color w:val="1089D4"/>
        </w:rPr>
        <w:t xml:space="preserve"> Website</w:t>
      </w:r>
    </w:p>
    <w:p w14:paraId="01FB7541" w14:textId="77777777" w:rsidR="000A33B0" w:rsidRDefault="000A33B0">
      <w:pPr>
        <w:pStyle w:val="Heading1"/>
      </w:pPr>
    </w:p>
    <w:p w14:paraId="6637766A" w14:textId="77777777" w:rsidR="00B212EB" w:rsidRPr="00BA4368" w:rsidRDefault="00B212EB" w:rsidP="00BA4368">
      <w:pPr>
        <w:pStyle w:val="Heading2"/>
      </w:pPr>
      <w:r w:rsidRPr="00BA4368">
        <w:t>Tasks</w:t>
      </w:r>
    </w:p>
    <w:p w14:paraId="41286684" w14:textId="1E1CE73F" w:rsidR="00F318DE" w:rsidRDefault="001F18E4" w:rsidP="001F18E4">
      <w:r>
        <w:t xml:space="preserve">Create a small </w:t>
      </w:r>
      <w:r w:rsidR="00114026">
        <w:t>web</w:t>
      </w:r>
      <w:r>
        <w:t xml:space="preserve">site for a </w:t>
      </w:r>
      <w:r w:rsidR="00E128F6">
        <w:t>cover</w:t>
      </w:r>
      <w:r w:rsidR="00D83D5D">
        <w:t xml:space="preserve"> band</w:t>
      </w:r>
      <w:r w:rsidR="00E128F6">
        <w:t xml:space="preserve"> (for example, a wedding or party band)</w:t>
      </w:r>
    </w:p>
    <w:p w14:paraId="6EF3D110" w14:textId="28C8F9EB" w:rsidR="00B817AB" w:rsidRPr="00BA4368" w:rsidRDefault="00B817AB" w:rsidP="00BA4368">
      <w:pPr>
        <w:pStyle w:val="Heading2"/>
      </w:pPr>
      <w:r w:rsidRPr="00BA4368">
        <w:t>Objectives</w:t>
      </w:r>
    </w:p>
    <w:p w14:paraId="438BD48C" w14:textId="32A17749" w:rsidR="00B817AB" w:rsidRPr="00B817AB" w:rsidRDefault="00B817AB" w:rsidP="00BA4368">
      <w:r w:rsidRPr="00B817AB">
        <w:t xml:space="preserve">Understand the elements to </w:t>
      </w:r>
      <w:r w:rsidR="008E7FCF">
        <w:t>pull</w:t>
      </w:r>
      <w:r w:rsidRPr="00B817AB">
        <w:t xml:space="preserve"> together a simple website- and get it </w:t>
      </w:r>
      <w:r w:rsidR="00BA4368" w:rsidRPr="00B817AB">
        <w:t>online.</w:t>
      </w:r>
    </w:p>
    <w:p w14:paraId="6B2BC8B9" w14:textId="0F55A38F" w:rsidR="00B817AB" w:rsidRPr="00F318DE" w:rsidRDefault="00B817AB" w:rsidP="00BA4368">
      <w:pPr>
        <w:pStyle w:val="Heading2"/>
      </w:pPr>
      <w:r w:rsidRPr="00F318DE">
        <w:t>Requirements</w:t>
      </w:r>
    </w:p>
    <w:p w14:paraId="34462C3D" w14:textId="1D00C77D" w:rsidR="00B817AB" w:rsidRPr="00B817AB" w:rsidRDefault="00B817AB" w:rsidP="00974D13">
      <w:r w:rsidRPr="00B817AB">
        <w:t xml:space="preserve">The site must be for a </w:t>
      </w:r>
      <w:r w:rsidR="00E95848">
        <w:t xml:space="preserve">cover band/wedding band </w:t>
      </w:r>
      <w:proofErr w:type="spellStart"/>
      <w:r w:rsidR="00E95848">
        <w:t>etc</w:t>
      </w:r>
      <w:proofErr w:type="spellEnd"/>
    </w:p>
    <w:p w14:paraId="4AEDE977" w14:textId="7D76A6F7" w:rsidR="00F2140C" w:rsidRPr="00342670" w:rsidRDefault="00F2140C" w:rsidP="00342670">
      <w:pPr>
        <w:pStyle w:val="ListParagraph"/>
        <w:numPr>
          <w:ilvl w:val="0"/>
          <w:numId w:val="45"/>
        </w:numPr>
      </w:pPr>
      <w:r>
        <w:t xml:space="preserve">You should adhere to </w:t>
      </w:r>
      <w:r w:rsidR="00DB06AF">
        <w:t xml:space="preserve">the </w:t>
      </w:r>
      <w:r>
        <w:t xml:space="preserve">usability guidelines </w:t>
      </w:r>
      <w:r w:rsidR="006D2291">
        <w:t>PPT</w:t>
      </w:r>
    </w:p>
    <w:p w14:paraId="031C0086" w14:textId="03715D3F" w:rsidR="00B817AB" w:rsidRDefault="00B817AB" w:rsidP="00974D13">
      <w:pPr>
        <w:pStyle w:val="ListParagraph"/>
        <w:numPr>
          <w:ilvl w:val="0"/>
          <w:numId w:val="45"/>
        </w:numPr>
      </w:pPr>
      <w:r w:rsidRPr="00B817AB">
        <w:t xml:space="preserve">You must have at least </w:t>
      </w:r>
      <w:r w:rsidR="00E95848">
        <w:t>4</w:t>
      </w:r>
      <w:r w:rsidRPr="00B817AB">
        <w:t xml:space="preserve"> pages: a home page, a contact page</w:t>
      </w:r>
      <w:r w:rsidR="0046729E">
        <w:t>,</w:t>
      </w:r>
      <w:r w:rsidRPr="00B817AB">
        <w:t xml:space="preserve"> and </w:t>
      </w:r>
      <w:r w:rsidR="00F87FD7">
        <w:t>two</w:t>
      </w:r>
      <w:r w:rsidR="00DD19BC">
        <w:t xml:space="preserve"> other </w:t>
      </w:r>
      <w:r w:rsidR="00956497">
        <w:t>page</w:t>
      </w:r>
      <w:r w:rsidR="00F87FD7">
        <w:t>s</w:t>
      </w:r>
      <w:r w:rsidR="00956497">
        <w:t>.</w:t>
      </w:r>
      <w:r w:rsidR="00F87FD7">
        <w:t xml:space="preserve">  </w:t>
      </w:r>
      <w:r w:rsidR="000B47BF">
        <w:br/>
      </w:r>
      <w:r w:rsidR="00F87FD7">
        <w:t>S</w:t>
      </w:r>
      <w:r w:rsidR="006E77D5">
        <w:t xml:space="preserve">ome </w:t>
      </w:r>
      <w:r w:rsidR="000B47BF">
        <w:t>s</w:t>
      </w:r>
      <w:r w:rsidR="00F87FD7">
        <w:t xml:space="preserve">uggestions </w:t>
      </w:r>
      <w:r w:rsidR="000B47BF">
        <w:t xml:space="preserve">for other pages </w:t>
      </w:r>
      <w:r w:rsidR="00F87FD7">
        <w:t>are</w:t>
      </w:r>
    </w:p>
    <w:p w14:paraId="6719E687" w14:textId="3041D7F8" w:rsidR="00F87FD7" w:rsidRDefault="00F87FD7" w:rsidP="00F87FD7">
      <w:pPr>
        <w:pStyle w:val="ListParagraph"/>
        <w:numPr>
          <w:ilvl w:val="1"/>
          <w:numId w:val="45"/>
        </w:numPr>
      </w:pPr>
      <w:r>
        <w:t>List of band members with a bio/image</w:t>
      </w:r>
    </w:p>
    <w:p w14:paraId="4FF896FB" w14:textId="60334C89" w:rsidR="00F87FD7" w:rsidRDefault="00F87FD7" w:rsidP="00F87FD7">
      <w:pPr>
        <w:pStyle w:val="ListParagraph"/>
        <w:numPr>
          <w:ilvl w:val="1"/>
          <w:numId w:val="45"/>
        </w:numPr>
      </w:pPr>
      <w:r>
        <w:t>Song list with artists</w:t>
      </w:r>
    </w:p>
    <w:p w14:paraId="0511F20E" w14:textId="6D193B40" w:rsidR="0060283B" w:rsidRPr="00B817AB" w:rsidRDefault="0060283B" w:rsidP="006E77D5">
      <w:pPr>
        <w:pStyle w:val="ListParagraph"/>
        <w:numPr>
          <w:ilvl w:val="1"/>
          <w:numId w:val="45"/>
        </w:numPr>
      </w:pPr>
      <w:r>
        <w:t>Schedule of events</w:t>
      </w:r>
    </w:p>
    <w:p w14:paraId="644CB86B" w14:textId="5306AF64" w:rsidR="00B817AB" w:rsidRPr="00B817AB" w:rsidRDefault="00B817AB" w:rsidP="00974D13">
      <w:pPr>
        <w:pStyle w:val="ListParagraph"/>
        <w:numPr>
          <w:ilvl w:val="0"/>
          <w:numId w:val="45"/>
        </w:numPr>
      </w:pPr>
      <w:r w:rsidRPr="00B817AB">
        <w:t>Content must be "real"</w:t>
      </w:r>
      <w:r w:rsidR="00B1156E">
        <w:t xml:space="preserve"> and realistic</w:t>
      </w:r>
      <w:r w:rsidRPr="00B817AB">
        <w:t>.   Lorum Ipsum text is not acceptable.</w:t>
      </w:r>
      <w:r w:rsidR="00B1156E">
        <w:t xml:space="preserve">  </w:t>
      </w:r>
    </w:p>
    <w:p w14:paraId="6E4BD35D" w14:textId="350EC3B1" w:rsidR="00B817AB" w:rsidRDefault="000B47BF" w:rsidP="00974D13">
      <w:pPr>
        <w:pStyle w:val="ListParagraph"/>
        <w:numPr>
          <w:ilvl w:val="0"/>
          <w:numId w:val="45"/>
        </w:numPr>
      </w:pPr>
      <w:r>
        <w:t>A</w:t>
      </w:r>
      <w:r w:rsidR="00B817AB" w:rsidRPr="00B817AB">
        <w:t>t least 1</w:t>
      </w:r>
      <w:r w:rsidR="00956497">
        <w:t>2</w:t>
      </w:r>
      <w:r w:rsidR="008C63ED" w:rsidRPr="00974D13">
        <w:rPr>
          <w:b/>
          <w:bCs/>
        </w:rPr>
        <w:t xml:space="preserve"> </w:t>
      </w:r>
      <w:r w:rsidR="00FA5DED" w:rsidRPr="00FA5DED">
        <w:t>CSS</w:t>
      </w:r>
      <w:r w:rsidR="00B817AB" w:rsidRPr="00B817AB">
        <w:t xml:space="preserve"> style rules</w:t>
      </w:r>
    </w:p>
    <w:p w14:paraId="1DA707AE" w14:textId="5BF1D477" w:rsidR="00AA67CC" w:rsidRDefault="000B47BF" w:rsidP="00974D13">
      <w:pPr>
        <w:pStyle w:val="ListParagraph"/>
        <w:numPr>
          <w:ilvl w:val="0"/>
          <w:numId w:val="45"/>
        </w:numPr>
      </w:pPr>
      <w:r>
        <w:t>A</w:t>
      </w:r>
      <w:r w:rsidR="00775AF0">
        <w:t xml:space="preserve"> form </w:t>
      </w:r>
    </w:p>
    <w:p w14:paraId="38B4D068" w14:textId="77777777" w:rsidR="001558FD" w:rsidRDefault="001558FD" w:rsidP="00974D13">
      <w:pPr>
        <w:pStyle w:val="ListParagraph"/>
        <w:numPr>
          <w:ilvl w:val="0"/>
          <w:numId w:val="45"/>
        </w:numPr>
      </w:pPr>
      <w:r>
        <w:t xml:space="preserve">A </w:t>
      </w:r>
      <w:r w:rsidR="00AA67CC">
        <w:t xml:space="preserve">table </w:t>
      </w:r>
    </w:p>
    <w:p w14:paraId="6B72030C" w14:textId="5D808AB4" w:rsidR="00775AF0" w:rsidRPr="00B817AB" w:rsidRDefault="001558FD" w:rsidP="00974D13">
      <w:pPr>
        <w:pStyle w:val="ListParagraph"/>
        <w:numPr>
          <w:ilvl w:val="0"/>
          <w:numId w:val="45"/>
        </w:numPr>
      </w:pPr>
      <w:r>
        <w:t xml:space="preserve">A </w:t>
      </w:r>
      <w:r w:rsidR="00AA67CC">
        <w:t>list</w:t>
      </w:r>
    </w:p>
    <w:p w14:paraId="399B8D6B" w14:textId="4E40988A" w:rsidR="00956497" w:rsidRDefault="007043CB" w:rsidP="00974D13">
      <w:pPr>
        <w:pStyle w:val="ListParagraph"/>
        <w:numPr>
          <w:ilvl w:val="0"/>
          <w:numId w:val="45"/>
        </w:numPr>
      </w:pPr>
      <w:r>
        <w:t>An</w:t>
      </w:r>
      <w:r w:rsidR="00B817AB" w:rsidRPr="00B817AB">
        <w:t xml:space="preserve"> external stylesheet </w:t>
      </w:r>
    </w:p>
    <w:p w14:paraId="6DF8763E" w14:textId="2F280B31" w:rsidR="00B817AB" w:rsidRDefault="00B36656" w:rsidP="00974D13">
      <w:pPr>
        <w:pStyle w:val="ListParagraph"/>
        <w:numPr>
          <w:ilvl w:val="0"/>
          <w:numId w:val="45"/>
        </w:numPr>
      </w:pPr>
      <w:r>
        <w:t>An</w:t>
      </w:r>
      <w:r w:rsidR="00B817AB" w:rsidRPr="00B817AB">
        <w:t xml:space="preserve"> internal stylesheet</w:t>
      </w:r>
      <w:r w:rsidR="00956497">
        <w:t xml:space="preserve"> </w:t>
      </w:r>
      <w:r>
        <w:t>on at least one page</w:t>
      </w:r>
    </w:p>
    <w:p w14:paraId="6EC19952" w14:textId="4E780067" w:rsidR="001B25D7" w:rsidRDefault="001B25D7" w:rsidP="00974D13">
      <w:pPr>
        <w:pStyle w:val="ListParagraph"/>
        <w:numPr>
          <w:ilvl w:val="0"/>
          <w:numId w:val="45"/>
        </w:numPr>
      </w:pPr>
      <w:r>
        <w:t>An inline style</w:t>
      </w:r>
    </w:p>
    <w:p w14:paraId="4CF1969F" w14:textId="0990550B" w:rsidR="002C7DD3" w:rsidRPr="00B817AB" w:rsidRDefault="009D19C7" w:rsidP="00974D13">
      <w:pPr>
        <w:pStyle w:val="ListParagraph"/>
        <w:numPr>
          <w:ilvl w:val="0"/>
          <w:numId w:val="45"/>
        </w:numPr>
      </w:pPr>
      <w:r>
        <w:t>T</w:t>
      </w:r>
      <w:r w:rsidR="00B350CC">
        <w:t>wo</w:t>
      </w:r>
      <w:r w:rsidR="00E472C3">
        <w:t xml:space="preserve"> image</w:t>
      </w:r>
      <w:r w:rsidR="00B350CC">
        <w:t>s</w:t>
      </w:r>
      <w:r w:rsidR="00E472C3">
        <w:t xml:space="preserve"> </w:t>
      </w:r>
      <w:r w:rsidR="00956497">
        <w:t>– one must be a background image</w:t>
      </w:r>
      <w:r w:rsidR="00FB6249">
        <w:t xml:space="preserve">. </w:t>
      </w:r>
      <w:r>
        <w:br/>
      </w:r>
      <w:r w:rsidR="00FB6249">
        <w:t xml:space="preserve">The </w:t>
      </w:r>
      <w:r w:rsidR="00D3627E">
        <w:t xml:space="preserve">file </w:t>
      </w:r>
      <w:r w:rsidR="00FB6249">
        <w:t>size of the image</w:t>
      </w:r>
      <w:r>
        <w:t>s</w:t>
      </w:r>
      <w:r w:rsidR="00FB6249">
        <w:t xml:space="preserve"> must be less than 60k </w:t>
      </w:r>
      <w:r w:rsidR="00D3627E">
        <w:t>unless it is for a banner – then it can be up to 1</w:t>
      </w:r>
      <w:r w:rsidR="006F701A">
        <w:t>1</w:t>
      </w:r>
      <w:r w:rsidR="00D3627E">
        <w:t>0k.</w:t>
      </w:r>
    </w:p>
    <w:p w14:paraId="6FDD123F" w14:textId="76917DFC" w:rsidR="00B817AB" w:rsidRPr="002C7DD3" w:rsidRDefault="009D19C7" w:rsidP="00974D13">
      <w:pPr>
        <w:pStyle w:val="ListParagraph"/>
        <w:numPr>
          <w:ilvl w:val="0"/>
          <w:numId w:val="45"/>
        </w:numPr>
      </w:pPr>
      <w:r>
        <w:t>At</w:t>
      </w:r>
      <w:r w:rsidR="009A121B" w:rsidRPr="002C7DD3">
        <w:t xml:space="preserve"> least two</w:t>
      </w:r>
      <w:r w:rsidR="00B817AB" w:rsidRPr="002C7DD3">
        <w:t xml:space="preserve"> fixed </w:t>
      </w:r>
      <w:r w:rsidR="008839B5">
        <w:t xml:space="preserve">page </w:t>
      </w:r>
      <w:r w:rsidR="00B817AB" w:rsidRPr="002C7DD3">
        <w:t>elements</w:t>
      </w:r>
      <w:r w:rsidR="002E7AF3" w:rsidRPr="002C7DD3">
        <w:t xml:space="preserve"> to make the site look consistent </w:t>
      </w:r>
      <w:r w:rsidR="009A121B" w:rsidRPr="002C7DD3">
        <w:t xml:space="preserve">- for example: </w:t>
      </w:r>
      <w:r w:rsidR="00B817AB" w:rsidRPr="002C7DD3">
        <w:t>header, navigation</w:t>
      </w:r>
      <w:r w:rsidR="006B79B2">
        <w:t>, sidebar or</w:t>
      </w:r>
      <w:r w:rsidR="00B817AB" w:rsidRPr="002C7DD3">
        <w:t xml:space="preserve"> footer</w:t>
      </w:r>
      <w:r w:rsidR="00107B14">
        <w:t>.  Note that Navigation and Header cannot both count if the</w:t>
      </w:r>
      <w:r w:rsidR="00F2140C">
        <w:t xml:space="preserve"> nav is in the header.</w:t>
      </w:r>
      <w:r w:rsidR="00107B14">
        <w:t xml:space="preserve"> </w:t>
      </w:r>
    </w:p>
    <w:p w14:paraId="4B7B63AE" w14:textId="77777777" w:rsidR="00E472FC" w:rsidRPr="00E472FC" w:rsidRDefault="00B817AB" w:rsidP="003E3B0A">
      <w:pPr>
        <w:pStyle w:val="ListParagraph"/>
        <w:numPr>
          <w:ilvl w:val="0"/>
          <w:numId w:val="47"/>
        </w:numPr>
        <w:rPr>
          <w:rFonts w:asciiTheme="majorHAnsi" w:eastAsiaTheme="majorEastAsia" w:hAnsiTheme="majorHAnsi" w:cstheme="majorBidi"/>
          <w:b/>
          <w:bCs/>
          <w:color w:val="1089D4"/>
        </w:rPr>
      </w:pPr>
      <w:r w:rsidRPr="002E7AF3">
        <w:t xml:space="preserve">The site must be responsive </w:t>
      </w:r>
      <w:r w:rsidRPr="006F701A">
        <w:rPr>
          <w:b/>
          <w:bCs/>
          <w:i/>
          <w:iCs/>
        </w:rPr>
        <w:t>and</w:t>
      </w:r>
      <w:r w:rsidRPr="002E7AF3">
        <w:t xml:space="preserve"> </w:t>
      </w:r>
      <w:r w:rsidR="00E472FC">
        <w:t xml:space="preserve">look good on a phone.  </w:t>
      </w:r>
    </w:p>
    <w:p w14:paraId="3CF40C5A" w14:textId="4FA97675" w:rsidR="00607930" w:rsidRPr="006F701A" w:rsidRDefault="00E472FC" w:rsidP="003E3B0A">
      <w:pPr>
        <w:pStyle w:val="ListParagraph"/>
        <w:numPr>
          <w:ilvl w:val="0"/>
          <w:numId w:val="47"/>
        </w:numPr>
        <w:rPr>
          <w:rFonts w:asciiTheme="majorHAnsi" w:eastAsiaTheme="majorEastAsia" w:hAnsiTheme="majorHAnsi" w:cstheme="majorBidi"/>
          <w:b/>
          <w:bCs/>
          <w:color w:val="1089D4"/>
        </w:rPr>
      </w:pPr>
      <w:r>
        <w:t xml:space="preserve">Read this article </w:t>
      </w:r>
      <w:r w:rsidR="003E3B0A">
        <w:t>(</w:t>
      </w:r>
      <w:r w:rsidR="009D1CA1" w:rsidRPr="003E3B0A">
        <w:t>https://blog.hubspot.com/marketing/mobile-friendly-test)</w:t>
      </w:r>
      <w:r w:rsidR="003E3B0A">
        <w:t xml:space="preserve"> </w:t>
      </w:r>
      <w:r>
        <w:t xml:space="preserve">and choose one </w:t>
      </w:r>
      <w:r w:rsidR="00673BF3">
        <w:t>tool</w:t>
      </w:r>
      <w:r>
        <w:t xml:space="preserve"> </w:t>
      </w:r>
      <w:r w:rsidR="003E3B0A">
        <w:t xml:space="preserve">to </w:t>
      </w:r>
      <w:r w:rsidR="00673BF3">
        <w:t>check that</w:t>
      </w:r>
      <w:r w:rsidR="003E3B0A">
        <w:t xml:space="preserve"> your site is mobile friendly – </w:t>
      </w:r>
      <w:r w:rsidR="003F758E">
        <w:t>b</w:t>
      </w:r>
      <w:r w:rsidR="003E3B0A">
        <w:t>e sure to note which one you used and screenshot the results.</w:t>
      </w:r>
      <w:r w:rsidR="00B817AB" w:rsidRPr="002E7AF3">
        <w:t xml:space="preserve"> </w:t>
      </w:r>
    </w:p>
    <w:p w14:paraId="508BBB1E" w14:textId="77777777" w:rsidR="007B50F2" w:rsidRDefault="007B50F2">
      <w:pPr>
        <w:rPr>
          <w:rFonts w:asciiTheme="majorHAnsi" w:eastAsiaTheme="majorEastAsia" w:hAnsiTheme="majorHAnsi" w:cstheme="majorBidi"/>
          <w:b/>
          <w:bCs/>
          <w:color w:val="1089D4"/>
        </w:rPr>
      </w:pPr>
      <w:r>
        <w:br w:type="page"/>
      </w:r>
    </w:p>
    <w:p w14:paraId="0F9C6281" w14:textId="21A84C81" w:rsidR="00417DD4" w:rsidRDefault="003308D2" w:rsidP="00417DD4">
      <w:pPr>
        <w:pStyle w:val="Heading2"/>
      </w:pPr>
      <w:r>
        <w:lastRenderedPageBreak/>
        <w:t>Ground Rules</w:t>
      </w:r>
    </w:p>
    <w:p w14:paraId="504076A2" w14:textId="44821140" w:rsidR="00124956" w:rsidRDefault="008A53D7" w:rsidP="003308D2">
      <w:r>
        <w:t xml:space="preserve">You may meet multiple requirements </w:t>
      </w:r>
      <w:r w:rsidR="003E3B0A">
        <w:t>with one item on the site.</w:t>
      </w:r>
    </w:p>
    <w:p w14:paraId="3CD8B212" w14:textId="0F153993" w:rsidR="006B5436" w:rsidRDefault="006B5436" w:rsidP="003308D2">
      <w:r>
        <w:t>You may adapt content from an existing website</w:t>
      </w:r>
      <w:r w:rsidR="008C2982">
        <w:t xml:space="preserve"> or use Generative AI to create content</w:t>
      </w:r>
      <w:r>
        <w:t xml:space="preserve"> – </w:t>
      </w:r>
      <w:r w:rsidR="0036643E">
        <w:t xml:space="preserve">if you do, </w:t>
      </w:r>
      <w:r>
        <w:t xml:space="preserve">please </w:t>
      </w:r>
      <w:r w:rsidR="001A5FA1">
        <w:t>c</w:t>
      </w:r>
      <w:r>
        <w:t>ite your source</w:t>
      </w:r>
      <w:r w:rsidR="008C2982">
        <w:t>(</w:t>
      </w:r>
      <w:r>
        <w:t>s</w:t>
      </w:r>
      <w:r w:rsidR="008C2982">
        <w:t>)</w:t>
      </w:r>
      <w:r>
        <w:t xml:space="preserve"> in the design document.</w:t>
      </w:r>
    </w:p>
    <w:p w14:paraId="64FA1110" w14:textId="28A5F7C3" w:rsidR="009872DA" w:rsidRDefault="009872DA" w:rsidP="003308D2">
      <w:r>
        <w:t xml:space="preserve">You may not use Generative AI for </w:t>
      </w:r>
      <w:r w:rsidR="00E30987">
        <w:t xml:space="preserve">any </w:t>
      </w:r>
      <w:r>
        <w:t>cod</w:t>
      </w:r>
      <w:r w:rsidR="00E30987">
        <w:t>e including HTML/CSS.</w:t>
      </w:r>
    </w:p>
    <w:p w14:paraId="474F8C4F" w14:textId="429922C2" w:rsidR="009F3122" w:rsidRDefault="009F3122" w:rsidP="003308D2">
      <w:r>
        <w:t xml:space="preserve">You may choose </w:t>
      </w:r>
      <w:r w:rsidR="0036643E">
        <w:t xml:space="preserve">to use </w:t>
      </w:r>
      <w:r w:rsidR="000051BF">
        <w:t>GitHub</w:t>
      </w:r>
      <w:r>
        <w:t xml:space="preserve"> hosting or </w:t>
      </w:r>
      <w:r w:rsidR="000051BF">
        <w:t>cPanel</w:t>
      </w:r>
      <w:r>
        <w:t xml:space="preserve"> hosting</w:t>
      </w:r>
      <w:r w:rsidR="0036643E">
        <w:t xml:space="preserve"> </w:t>
      </w:r>
      <w:r w:rsidR="004953CE">
        <w:t>(</w:t>
      </w:r>
      <w:proofErr w:type="spellStart"/>
      <w:r w:rsidR="004953CE">
        <w:t>SiteGround</w:t>
      </w:r>
      <w:proofErr w:type="spellEnd"/>
      <w:r w:rsidR="004953CE">
        <w:t xml:space="preserve">) </w:t>
      </w:r>
      <w:r w:rsidR="0036643E">
        <w:t>– you do not need both.</w:t>
      </w:r>
    </w:p>
    <w:p w14:paraId="6180FADF" w14:textId="4D842322" w:rsidR="0053522C" w:rsidRDefault="00E30987">
      <w:r>
        <w:t>It is ok if i</w:t>
      </w:r>
      <w:r w:rsidR="008A53D7">
        <w:t>mages have watermarks on them.</w:t>
      </w:r>
      <w:r w:rsidR="0053522C" w:rsidRPr="0053522C">
        <w:t xml:space="preserve"> </w:t>
      </w:r>
      <w:r>
        <w:t xml:space="preserve"> </w:t>
      </w:r>
    </w:p>
    <w:p w14:paraId="422C195C" w14:textId="27BCC3C9" w:rsidR="00306CB2" w:rsidRDefault="0053522C">
      <w:r w:rsidRPr="002E7AF3">
        <w:t xml:space="preserve">This is not a design class, but you are expected to use reasonable </w:t>
      </w:r>
      <w:r w:rsidR="00C63DCD" w:rsidRPr="002E7AF3">
        <w:t>aesthetics,</w:t>
      </w:r>
      <w:r>
        <w:t xml:space="preserve"> and the site should adhere to usability principles</w:t>
      </w:r>
      <w:r w:rsidR="005E23E5">
        <w:t>.  See the</w:t>
      </w:r>
      <w:r w:rsidR="00FC52F7">
        <w:t xml:space="preserve"> </w:t>
      </w:r>
      <w:r w:rsidR="00356276">
        <w:t xml:space="preserve">posted </w:t>
      </w:r>
      <w:r w:rsidR="00FC52F7">
        <w:t>usabil</w:t>
      </w:r>
      <w:r w:rsidR="008A6309">
        <w:t>ity</w:t>
      </w:r>
      <w:r w:rsidR="005E23E5">
        <w:t xml:space="preserve"> document</w:t>
      </w:r>
      <w:r w:rsidR="008A6309">
        <w:t xml:space="preserve"> </w:t>
      </w:r>
      <w:r w:rsidR="005E23E5">
        <w:t xml:space="preserve">for </w:t>
      </w:r>
      <w:r w:rsidR="00395F66">
        <w:t xml:space="preserve">best </w:t>
      </w:r>
      <w:r w:rsidR="00C63DCD">
        <w:t>practices</w:t>
      </w:r>
      <w:r w:rsidR="005E23E5">
        <w:t>.</w:t>
      </w:r>
    </w:p>
    <w:p w14:paraId="14831790" w14:textId="77777777" w:rsidR="00306CB2" w:rsidRDefault="00306CB2"/>
    <w:p w14:paraId="620D6139" w14:textId="645A6508" w:rsidR="00C2769B" w:rsidRDefault="00C2769B" w:rsidP="00C2769B">
      <w:pPr>
        <w:pStyle w:val="Heading2"/>
      </w:pPr>
      <w:r>
        <w:t>Rubric</w:t>
      </w:r>
    </w:p>
    <w:p w14:paraId="60CDE1E1" w14:textId="1B428AFB" w:rsidR="00235FB2" w:rsidRDefault="00235FB2" w:rsidP="00C2769B">
      <w:r>
        <w:t>Site runs online</w:t>
      </w:r>
      <w:r w:rsidR="00A709B4">
        <w:t xml:space="preserve"> and meets </w:t>
      </w:r>
      <w:r w:rsidR="00306CB2">
        <w:t xml:space="preserve">all </w:t>
      </w:r>
      <w:r w:rsidR="00A709B4">
        <w:t>requirements</w:t>
      </w:r>
      <w:r>
        <w:t xml:space="preserve"> - </w:t>
      </w:r>
      <w:r w:rsidR="006C4E48">
        <w:t>6</w:t>
      </w:r>
      <w:r w:rsidR="0059338B">
        <w:t>0</w:t>
      </w:r>
      <w:r>
        <w:t xml:space="preserve"> points</w:t>
      </w:r>
    </w:p>
    <w:p w14:paraId="0E47EA80" w14:textId="0151F3C6" w:rsidR="00C2769B" w:rsidRDefault="009430ED" w:rsidP="00C2769B">
      <w:r>
        <w:t xml:space="preserve">Quality of </w:t>
      </w:r>
      <w:r w:rsidR="00C2769B">
        <w:t>HTML</w:t>
      </w:r>
      <w:r>
        <w:t xml:space="preserve">/CSS </w:t>
      </w:r>
      <w:r w:rsidR="00C2769B">
        <w:t>code</w:t>
      </w:r>
      <w:r w:rsidR="00896623">
        <w:t xml:space="preserve">, </w:t>
      </w:r>
      <w:r w:rsidR="00C07591">
        <w:t>Adherence to usability best practices</w:t>
      </w:r>
      <w:r w:rsidR="00896623">
        <w:t xml:space="preserve"> </w:t>
      </w:r>
      <w:r w:rsidR="00C2769B">
        <w:t xml:space="preserve">- </w:t>
      </w:r>
      <w:r w:rsidR="0059338B">
        <w:t>30</w:t>
      </w:r>
      <w:r w:rsidR="00C2769B">
        <w:t xml:space="preserve"> points</w:t>
      </w:r>
    </w:p>
    <w:p w14:paraId="0E67FC41" w14:textId="059E50F4" w:rsidR="00A716B1" w:rsidRDefault="000D4100" w:rsidP="00C2769B">
      <w:r>
        <w:t>Deliverables: 1</w:t>
      </w:r>
      <w:r w:rsidR="00356276">
        <w:t>0</w:t>
      </w:r>
      <w:r>
        <w:t xml:space="preserve"> points</w:t>
      </w:r>
    </w:p>
    <w:p w14:paraId="25945EE8" w14:textId="77777777" w:rsidR="00A716B1" w:rsidRDefault="00A716B1">
      <w:r>
        <w:br w:type="page"/>
      </w:r>
    </w:p>
    <w:p w14:paraId="0FF6F3D4" w14:textId="3D4E6ABC" w:rsidR="00A716B1" w:rsidRDefault="00A716B1" w:rsidP="00A716B1">
      <w:pPr>
        <w:pStyle w:val="ListParagraph"/>
        <w:rPr>
          <w:sz w:val="32"/>
          <w:szCs w:val="32"/>
        </w:rPr>
      </w:pPr>
      <w:r w:rsidRPr="00A716B1">
        <w:rPr>
          <w:b/>
          <w:bCs/>
          <w:sz w:val="32"/>
          <w:szCs w:val="32"/>
        </w:rPr>
        <w:lastRenderedPageBreak/>
        <w:t xml:space="preserve">Deliverable </w:t>
      </w:r>
      <w:proofErr w:type="gramStart"/>
      <w:r w:rsidRPr="00A716B1">
        <w:rPr>
          <w:b/>
          <w:bCs/>
          <w:sz w:val="32"/>
          <w:szCs w:val="32"/>
        </w:rPr>
        <w:t>Worksheet</w:t>
      </w:r>
      <w:r w:rsidR="00395F66">
        <w:rPr>
          <w:b/>
          <w:bCs/>
          <w:sz w:val="32"/>
          <w:szCs w:val="32"/>
        </w:rPr>
        <w:t xml:space="preserve">  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Must be submitted on Canvas)</w:t>
      </w:r>
    </w:p>
    <w:p w14:paraId="7B7B7E79" w14:textId="77777777" w:rsidR="00A716B1" w:rsidRDefault="00A716B1" w:rsidP="00A716B1">
      <w:pPr>
        <w:pStyle w:val="ListParagraph"/>
        <w:rPr>
          <w:sz w:val="32"/>
          <w:szCs w:val="32"/>
        </w:rPr>
      </w:pPr>
    </w:p>
    <w:p w14:paraId="4809C1F2" w14:textId="5A690183" w:rsidR="00A716B1" w:rsidRPr="00395F66" w:rsidRDefault="00A716B1" w:rsidP="00A716B1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395F66">
        <w:rPr>
          <w:sz w:val="28"/>
          <w:szCs w:val="28"/>
        </w:rPr>
        <w:t xml:space="preserve">Home page design document </w:t>
      </w:r>
      <w:r w:rsidR="00BE3E6A">
        <w:rPr>
          <w:sz w:val="28"/>
          <w:szCs w:val="28"/>
        </w:rPr>
        <w:t xml:space="preserve">(from assignment 1) </w:t>
      </w:r>
      <w:r w:rsidRPr="00395F66">
        <w:rPr>
          <w:sz w:val="28"/>
          <w:szCs w:val="28"/>
        </w:rPr>
        <w:t>uploaded</w:t>
      </w:r>
    </w:p>
    <w:p w14:paraId="39624EAF" w14:textId="77777777" w:rsidR="00A716B1" w:rsidRPr="00395F66" w:rsidRDefault="00A716B1" w:rsidP="00A716B1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395F66">
        <w:rPr>
          <w:sz w:val="28"/>
          <w:szCs w:val="28"/>
        </w:rPr>
        <w:t>All html/</w:t>
      </w:r>
      <w:proofErr w:type="spellStart"/>
      <w:r w:rsidRPr="00395F66">
        <w:rPr>
          <w:sz w:val="28"/>
          <w:szCs w:val="28"/>
        </w:rPr>
        <w:t>css</w:t>
      </w:r>
      <w:proofErr w:type="spellEnd"/>
      <w:r w:rsidRPr="00395F66">
        <w:rPr>
          <w:sz w:val="28"/>
          <w:szCs w:val="28"/>
        </w:rPr>
        <w:t xml:space="preserve"> files (combine into a compressed/zip file)</w:t>
      </w:r>
    </w:p>
    <w:p w14:paraId="0B716D63" w14:textId="77777777" w:rsidR="00A716B1" w:rsidRPr="00395F66" w:rsidRDefault="00A716B1" w:rsidP="00A716B1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395F66">
        <w:rPr>
          <w:sz w:val="28"/>
          <w:szCs w:val="28"/>
        </w:rPr>
        <w:t>portfolio.html updated if needed with the correct URL for project1.html</w:t>
      </w:r>
    </w:p>
    <w:p w14:paraId="197E3254" w14:textId="77777777" w:rsidR="00A716B1" w:rsidRPr="00395F66" w:rsidRDefault="00A716B1" w:rsidP="00A716B1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395F66">
        <w:rPr>
          <w:sz w:val="28"/>
          <w:szCs w:val="28"/>
        </w:rPr>
        <w:t xml:space="preserve">URL for portfolio.html </w:t>
      </w:r>
    </w:p>
    <w:p w14:paraId="195D7F4F" w14:textId="2DF2D891" w:rsidR="00A716B1" w:rsidRPr="00395F66" w:rsidRDefault="00A716B1" w:rsidP="00A716B1">
      <w:pPr>
        <w:pStyle w:val="ListParagraph"/>
        <w:rPr>
          <w:sz w:val="28"/>
          <w:szCs w:val="28"/>
        </w:rPr>
      </w:pPr>
      <w:r w:rsidRPr="00395F66">
        <w:rPr>
          <w:sz w:val="28"/>
          <w:szCs w:val="28"/>
        </w:rPr>
        <w:t>URL:  ____________________________</w:t>
      </w:r>
      <w:r w:rsidRPr="00395F66">
        <w:rPr>
          <w:sz w:val="28"/>
          <w:szCs w:val="28"/>
        </w:rPr>
        <w:br/>
      </w:r>
    </w:p>
    <w:p w14:paraId="32E9B56B" w14:textId="77777777" w:rsidR="00A716B1" w:rsidRPr="00395F66" w:rsidRDefault="00A716B1" w:rsidP="00A716B1">
      <w:pPr>
        <w:rPr>
          <w:sz w:val="28"/>
          <w:szCs w:val="28"/>
        </w:rPr>
      </w:pPr>
      <w:r w:rsidRPr="00395F66">
        <w:rPr>
          <w:sz w:val="28"/>
          <w:szCs w:val="28"/>
        </w:rPr>
        <w:t xml:space="preserve">     Project requirements- check off those you completed.  Add detail </w:t>
      </w:r>
      <w:r w:rsidRPr="00395F66">
        <w:rPr>
          <w:sz w:val="28"/>
          <w:szCs w:val="28"/>
        </w:rPr>
        <w:br/>
        <w:t xml:space="preserve">     where requested.</w:t>
      </w:r>
    </w:p>
    <w:p w14:paraId="4AE19ACB" w14:textId="77777777" w:rsidR="00A716B1" w:rsidRPr="00395F66" w:rsidRDefault="00A716B1" w:rsidP="00A716B1">
      <w:pPr>
        <w:pStyle w:val="ListParagraph"/>
        <w:rPr>
          <w:sz w:val="28"/>
          <w:szCs w:val="28"/>
        </w:rPr>
      </w:pPr>
    </w:p>
    <w:p w14:paraId="4BFC3E2E" w14:textId="4FF511F8" w:rsidR="00A716B1" w:rsidRPr="00395F66" w:rsidRDefault="00A716B1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395F66">
        <w:rPr>
          <w:sz w:val="28"/>
          <w:szCs w:val="28"/>
        </w:rPr>
        <w:t>At least 4 pages</w:t>
      </w:r>
      <w:r w:rsidR="00D05A5A">
        <w:rPr>
          <w:sz w:val="28"/>
          <w:szCs w:val="28"/>
        </w:rPr>
        <w:t>: there are 5 pages</w:t>
      </w:r>
    </w:p>
    <w:p w14:paraId="26EA3BC9" w14:textId="77777777" w:rsidR="00A716B1" w:rsidRPr="00395F66" w:rsidRDefault="00A716B1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395F66">
        <w:rPr>
          <w:sz w:val="28"/>
          <w:szCs w:val="28"/>
        </w:rPr>
        <w:t xml:space="preserve">Content must be "real" and realistic.   Lorum Ipsum text is not acceptable.  </w:t>
      </w:r>
    </w:p>
    <w:p w14:paraId="03045608" w14:textId="77777777" w:rsidR="00A716B1" w:rsidRPr="00395F66" w:rsidRDefault="00A716B1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395F66">
        <w:rPr>
          <w:sz w:val="28"/>
          <w:szCs w:val="28"/>
        </w:rPr>
        <w:t>At least 12 CSS style rules</w:t>
      </w:r>
    </w:p>
    <w:p w14:paraId="5865135F" w14:textId="3B30A7B4" w:rsidR="00A716B1" w:rsidRPr="00395F66" w:rsidRDefault="00A716B1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395F66">
        <w:rPr>
          <w:sz w:val="28"/>
          <w:szCs w:val="28"/>
        </w:rPr>
        <w:t xml:space="preserve">A form </w:t>
      </w:r>
      <w:r w:rsidRPr="00395F66">
        <w:rPr>
          <w:sz w:val="28"/>
          <w:szCs w:val="28"/>
        </w:rPr>
        <w:br/>
        <w:t xml:space="preserve">which page? </w:t>
      </w:r>
      <w:r w:rsidR="00BA6F2A">
        <w:rPr>
          <w:sz w:val="28"/>
          <w:szCs w:val="28"/>
        </w:rPr>
        <w:t xml:space="preserve"> </w:t>
      </w:r>
      <w:r w:rsidR="003C3F4B">
        <w:rPr>
          <w:sz w:val="28"/>
          <w:szCs w:val="28"/>
          <w:u w:val="single"/>
        </w:rPr>
        <w:t>contact</w:t>
      </w:r>
      <w:r w:rsidR="004C23B5" w:rsidRPr="00BA6F2A">
        <w:rPr>
          <w:sz w:val="28"/>
          <w:szCs w:val="28"/>
          <w:u w:val="single"/>
        </w:rPr>
        <w:t>.html</w:t>
      </w:r>
    </w:p>
    <w:p w14:paraId="38A512A2" w14:textId="25FCA53E" w:rsidR="00A716B1" w:rsidRPr="00395F66" w:rsidRDefault="00A716B1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395F66">
        <w:rPr>
          <w:sz w:val="28"/>
          <w:szCs w:val="28"/>
        </w:rPr>
        <w:t xml:space="preserve">A table </w:t>
      </w:r>
      <w:r w:rsidRPr="00395F66">
        <w:rPr>
          <w:sz w:val="28"/>
          <w:szCs w:val="28"/>
        </w:rPr>
        <w:br/>
        <w:t xml:space="preserve">which page? </w:t>
      </w:r>
      <w:r w:rsidR="004C23B5" w:rsidRPr="00BA6F2A">
        <w:rPr>
          <w:sz w:val="28"/>
          <w:szCs w:val="28"/>
          <w:u w:val="single"/>
        </w:rPr>
        <w:t>songs.html</w:t>
      </w:r>
    </w:p>
    <w:p w14:paraId="2FC8A9A5" w14:textId="5C2FBFF5" w:rsidR="00A716B1" w:rsidRPr="00395F66" w:rsidRDefault="00A716B1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395F66">
        <w:rPr>
          <w:sz w:val="28"/>
          <w:szCs w:val="28"/>
        </w:rPr>
        <w:t>A list</w:t>
      </w:r>
      <w:r w:rsidRPr="00395F66">
        <w:rPr>
          <w:sz w:val="28"/>
          <w:szCs w:val="28"/>
        </w:rPr>
        <w:br/>
        <w:t>which page?</w:t>
      </w:r>
      <w:r w:rsidR="00BA6F2A">
        <w:rPr>
          <w:sz w:val="28"/>
          <w:szCs w:val="28"/>
        </w:rPr>
        <w:t xml:space="preserve">  </w:t>
      </w:r>
      <w:r w:rsidR="00BA6F2A">
        <w:rPr>
          <w:sz w:val="28"/>
          <w:szCs w:val="28"/>
          <w:u w:val="single"/>
        </w:rPr>
        <w:t>project1.html</w:t>
      </w:r>
    </w:p>
    <w:p w14:paraId="4020DBC9" w14:textId="77777777" w:rsidR="00A716B1" w:rsidRPr="00395F66" w:rsidRDefault="00A716B1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395F66">
        <w:rPr>
          <w:sz w:val="28"/>
          <w:szCs w:val="28"/>
        </w:rPr>
        <w:t xml:space="preserve">An external stylesheet </w:t>
      </w:r>
    </w:p>
    <w:p w14:paraId="479C7461" w14:textId="4A8DB369" w:rsidR="00A716B1" w:rsidRPr="00395F66" w:rsidRDefault="00A716B1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395F66">
        <w:rPr>
          <w:sz w:val="28"/>
          <w:szCs w:val="28"/>
        </w:rPr>
        <w:t>An internal stylesheet on at least one page</w:t>
      </w:r>
      <w:r w:rsidRPr="00395F66">
        <w:rPr>
          <w:sz w:val="28"/>
          <w:szCs w:val="28"/>
        </w:rPr>
        <w:br/>
        <w:t xml:space="preserve">which page? </w:t>
      </w:r>
      <w:r w:rsidR="00BA6F2A">
        <w:rPr>
          <w:sz w:val="28"/>
          <w:szCs w:val="28"/>
        </w:rPr>
        <w:t xml:space="preserve"> </w:t>
      </w:r>
      <w:r w:rsidR="004C23B5" w:rsidRPr="00BA6F2A">
        <w:rPr>
          <w:sz w:val="28"/>
          <w:szCs w:val="28"/>
          <w:u w:val="single"/>
        </w:rPr>
        <w:t>songs.html</w:t>
      </w:r>
    </w:p>
    <w:p w14:paraId="58297638" w14:textId="3077D28A" w:rsidR="00A716B1" w:rsidRPr="00395F66" w:rsidRDefault="00A716B1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395F66">
        <w:rPr>
          <w:sz w:val="28"/>
          <w:szCs w:val="28"/>
        </w:rPr>
        <w:t>An inline style</w:t>
      </w:r>
      <w:r w:rsidRPr="00395F66">
        <w:rPr>
          <w:sz w:val="28"/>
          <w:szCs w:val="28"/>
        </w:rPr>
        <w:br/>
        <w:t xml:space="preserve">which page and element? </w:t>
      </w:r>
      <w:r w:rsidR="00BA6F2A">
        <w:rPr>
          <w:sz w:val="28"/>
          <w:szCs w:val="28"/>
        </w:rPr>
        <w:t xml:space="preserve"> </w:t>
      </w:r>
      <w:r w:rsidR="004C23B5" w:rsidRPr="00BA6F2A">
        <w:rPr>
          <w:sz w:val="28"/>
          <w:szCs w:val="28"/>
          <w:u w:val="single"/>
        </w:rPr>
        <w:t>&lt;a&gt; in “desktop nav” of all pages</w:t>
      </w:r>
    </w:p>
    <w:p w14:paraId="6BBE9D60" w14:textId="0EF91533" w:rsidR="00EF1FD7" w:rsidRPr="00395F66" w:rsidRDefault="00EF1FD7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395F66">
        <w:rPr>
          <w:sz w:val="28"/>
          <w:szCs w:val="28"/>
        </w:rPr>
        <w:t>File sizes checked for all images</w:t>
      </w:r>
    </w:p>
    <w:p w14:paraId="49A91909" w14:textId="7BC92339" w:rsidR="00A716B1" w:rsidRPr="00395F66" w:rsidRDefault="00A716B1" w:rsidP="00A716B1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395F66">
        <w:rPr>
          <w:sz w:val="28"/>
          <w:szCs w:val="28"/>
        </w:rPr>
        <w:t xml:space="preserve">Two images – one must be a background image. </w:t>
      </w:r>
      <w:r w:rsidRPr="00395F66">
        <w:rPr>
          <w:sz w:val="28"/>
          <w:szCs w:val="28"/>
        </w:rPr>
        <w:br/>
        <w:t xml:space="preserve">which page for background </w:t>
      </w:r>
      <w:proofErr w:type="spellStart"/>
      <w:r w:rsidRPr="00395F66">
        <w:rPr>
          <w:sz w:val="28"/>
          <w:szCs w:val="28"/>
        </w:rPr>
        <w:t>img</w:t>
      </w:r>
      <w:proofErr w:type="spellEnd"/>
      <w:r w:rsidRPr="00395F66">
        <w:rPr>
          <w:sz w:val="28"/>
          <w:szCs w:val="28"/>
        </w:rPr>
        <w:t xml:space="preserve">? </w:t>
      </w:r>
      <w:r w:rsidR="00BA6F2A">
        <w:rPr>
          <w:sz w:val="28"/>
          <w:szCs w:val="28"/>
          <w:u w:val="single"/>
        </w:rPr>
        <w:t>project1.html</w:t>
      </w:r>
      <w:r w:rsidR="00D05A5A">
        <w:rPr>
          <w:sz w:val="28"/>
          <w:szCs w:val="28"/>
        </w:rPr>
        <w:t xml:space="preserve"> </w:t>
      </w:r>
    </w:p>
    <w:p w14:paraId="4AA67671" w14:textId="77777777" w:rsidR="00BA6F2A" w:rsidRDefault="00A716B1" w:rsidP="00BA6F2A">
      <w:pPr>
        <w:pStyle w:val="ListParagraph"/>
        <w:rPr>
          <w:sz w:val="28"/>
          <w:szCs w:val="28"/>
        </w:rPr>
      </w:pPr>
      <w:r w:rsidRPr="00395F66">
        <w:rPr>
          <w:sz w:val="28"/>
          <w:szCs w:val="28"/>
        </w:rPr>
        <w:t xml:space="preserve">which page for </w:t>
      </w:r>
      <w:proofErr w:type="gramStart"/>
      <w:r w:rsidRPr="00395F66">
        <w:rPr>
          <w:sz w:val="28"/>
          <w:szCs w:val="28"/>
        </w:rPr>
        <w:t>other</w:t>
      </w:r>
      <w:proofErr w:type="gramEnd"/>
      <w:r w:rsidRPr="00395F66">
        <w:rPr>
          <w:sz w:val="28"/>
          <w:szCs w:val="28"/>
        </w:rPr>
        <w:t xml:space="preserve"> image? </w:t>
      </w:r>
      <w:r w:rsidR="00BA6F2A">
        <w:rPr>
          <w:sz w:val="28"/>
          <w:szCs w:val="28"/>
        </w:rPr>
        <w:t xml:space="preserve"> </w:t>
      </w:r>
      <w:r w:rsidR="00D05A5A" w:rsidRPr="00BA6F2A">
        <w:rPr>
          <w:sz w:val="28"/>
          <w:szCs w:val="28"/>
          <w:u w:val="single"/>
        </w:rPr>
        <w:t>shows.html</w:t>
      </w:r>
    </w:p>
    <w:p w14:paraId="5FEE015E" w14:textId="3B47C03B" w:rsidR="00A716B1" w:rsidRPr="00395F66" w:rsidRDefault="00A716B1" w:rsidP="00BA6F2A">
      <w:pPr>
        <w:pStyle w:val="ListParagraph"/>
        <w:rPr>
          <w:sz w:val="28"/>
          <w:szCs w:val="28"/>
        </w:rPr>
      </w:pPr>
      <w:r w:rsidRPr="00395F66">
        <w:rPr>
          <w:sz w:val="28"/>
          <w:szCs w:val="28"/>
        </w:rPr>
        <w:t>At least two fixed page elements to make the site look consistent</w:t>
      </w:r>
      <w:r w:rsidRPr="00395F66">
        <w:rPr>
          <w:sz w:val="28"/>
          <w:szCs w:val="28"/>
        </w:rPr>
        <w:br/>
        <w:t xml:space="preserve">what are they? </w:t>
      </w:r>
      <w:r w:rsidR="00BA6F2A">
        <w:rPr>
          <w:sz w:val="28"/>
          <w:szCs w:val="28"/>
        </w:rPr>
        <w:t xml:space="preserve"> </w:t>
      </w:r>
      <w:r w:rsidR="00D05A5A" w:rsidRPr="00BA6F2A">
        <w:rPr>
          <w:sz w:val="28"/>
          <w:szCs w:val="28"/>
          <w:u w:val="single"/>
        </w:rPr>
        <w:t xml:space="preserve">header, footer, mobile menu </w:t>
      </w:r>
      <w:proofErr w:type="gramStart"/>
      <w:r w:rsidR="00D05A5A" w:rsidRPr="00BA6F2A">
        <w:rPr>
          <w:sz w:val="28"/>
          <w:szCs w:val="28"/>
          <w:u w:val="single"/>
        </w:rPr>
        <w:t>and etc.</w:t>
      </w:r>
      <w:proofErr w:type="gramEnd"/>
    </w:p>
    <w:p w14:paraId="48B75814" w14:textId="75FA9D7D" w:rsidR="00A716B1" w:rsidRPr="00395F66" w:rsidRDefault="00A716B1" w:rsidP="00A716B1">
      <w:pPr>
        <w:pStyle w:val="ListParagraph"/>
        <w:numPr>
          <w:ilvl w:val="0"/>
          <w:numId w:val="47"/>
        </w:numPr>
        <w:rPr>
          <w:sz w:val="28"/>
          <w:szCs w:val="28"/>
        </w:rPr>
      </w:pPr>
      <w:r w:rsidRPr="00395F66">
        <w:rPr>
          <w:sz w:val="28"/>
          <w:szCs w:val="28"/>
        </w:rPr>
        <w:t xml:space="preserve">The site was tested on a phone.  </w:t>
      </w:r>
      <w:r w:rsidR="00D05A5A">
        <w:rPr>
          <w:sz w:val="28"/>
          <w:szCs w:val="28"/>
        </w:rPr>
        <w:t>Yes</w:t>
      </w:r>
    </w:p>
    <w:p w14:paraId="3CBAC471" w14:textId="2AFBFFFF" w:rsidR="00A716B1" w:rsidRDefault="00A716B1" w:rsidP="003C3F4B">
      <w:pPr>
        <w:pStyle w:val="ListParagraph"/>
        <w:numPr>
          <w:ilvl w:val="0"/>
          <w:numId w:val="47"/>
        </w:numPr>
        <w:rPr>
          <w:sz w:val="28"/>
          <w:szCs w:val="28"/>
        </w:rPr>
      </w:pPr>
      <w:r w:rsidRPr="00395F66">
        <w:rPr>
          <w:sz w:val="28"/>
          <w:szCs w:val="28"/>
        </w:rPr>
        <w:t>Site passes mobile friendly test</w:t>
      </w:r>
      <w:r w:rsidRPr="00395F66">
        <w:rPr>
          <w:sz w:val="28"/>
          <w:szCs w:val="28"/>
        </w:rPr>
        <w:br/>
        <w:t>Which test did you use</w:t>
      </w:r>
      <w:r w:rsidR="003C3F4B">
        <w:rPr>
          <w:sz w:val="28"/>
          <w:szCs w:val="28"/>
        </w:rPr>
        <w:t xml:space="preserve">? </w:t>
      </w:r>
      <w:r w:rsidRPr="003C3F4B">
        <w:rPr>
          <w:sz w:val="28"/>
          <w:szCs w:val="28"/>
        </w:rPr>
        <w:t>Copy screen shot of the results below.</w:t>
      </w:r>
    </w:p>
    <w:p w14:paraId="6C7E749C" w14:textId="33C06036" w:rsidR="003C3F4B" w:rsidRPr="003C3F4B" w:rsidRDefault="003C3F4B" w:rsidP="003C3F4B">
      <w:pPr>
        <w:ind w:firstLine="720"/>
        <w:rPr>
          <w:sz w:val="28"/>
          <w:szCs w:val="28"/>
          <w:u w:val="single"/>
        </w:rPr>
      </w:pPr>
      <w:r w:rsidRPr="003C3F4B">
        <w:rPr>
          <w:sz w:val="28"/>
          <w:szCs w:val="28"/>
          <w:u w:val="single"/>
        </w:rPr>
        <w:t xml:space="preserve">I used both Google </w:t>
      </w:r>
      <w:r w:rsidRPr="003C3F4B">
        <w:rPr>
          <w:sz w:val="28"/>
          <w:szCs w:val="28"/>
          <w:u w:val="single"/>
        </w:rPr>
        <w:t>Lighthouse</w:t>
      </w:r>
      <w:r w:rsidRPr="003C3F4B">
        <w:rPr>
          <w:sz w:val="28"/>
          <w:szCs w:val="28"/>
          <w:u w:val="single"/>
        </w:rPr>
        <w:t xml:space="preserve"> and </w:t>
      </w:r>
      <w:r w:rsidRPr="003C3F4B">
        <w:rPr>
          <w:sz w:val="28"/>
          <w:szCs w:val="28"/>
          <w:u w:val="single"/>
        </w:rPr>
        <w:t>Pingdom</w:t>
      </w:r>
    </w:p>
    <w:p w14:paraId="1B4736B9" w14:textId="4A4C6B66" w:rsidR="003C3F4B" w:rsidRPr="003C3F4B" w:rsidRDefault="003C3F4B" w:rsidP="003C3F4B">
      <w:pPr>
        <w:pStyle w:val="ListParagraph"/>
        <w:rPr>
          <w:sz w:val="28"/>
          <w:szCs w:val="28"/>
        </w:rPr>
      </w:pPr>
    </w:p>
    <w:p w14:paraId="640F0056" w14:textId="77777777" w:rsidR="00A716B1" w:rsidRPr="00395F66" w:rsidRDefault="00A716B1" w:rsidP="00A716B1">
      <w:pPr>
        <w:ind w:left="360"/>
        <w:rPr>
          <w:sz w:val="28"/>
          <w:szCs w:val="28"/>
        </w:rPr>
      </w:pPr>
    </w:p>
    <w:p w14:paraId="1F66C572" w14:textId="4423C369" w:rsidR="006D1E25" w:rsidRDefault="003C3F4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B0C5E99" wp14:editId="4D1C80BB">
            <wp:extent cx="6126480" cy="4170680"/>
            <wp:effectExtent l="0" t="0" r="0" b="0"/>
            <wp:docPr id="792015534" name="Picture 3" descr="A screenshot of a website speed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15534" name="Picture 3" descr="A screenshot of a website speed tes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3239E8F" wp14:editId="05168C99">
            <wp:extent cx="5564349" cy="2203708"/>
            <wp:effectExtent l="0" t="0" r="0" b="6350"/>
            <wp:docPr id="837680870" name="Picture 2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80870" name="Picture 2" descr="A screenshot of a website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046" cy="22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E25">
        <w:rPr>
          <w:sz w:val="28"/>
          <w:szCs w:val="28"/>
        </w:rPr>
        <w:br w:type="page"/>
      </w:r>
    </w:p>
    <w:p w14:paraId="2E8CC28D" w14:textId="6EBAD48C" w:rsidR="00A716B1" w:rsidRDefault="00A716B1" w:rsidP="00A716B1">
      <w:pPr>
        <w:ind w:left="360"/>
        <w:rPr>
          <w:sz w:val="28"/>
          <w:szCs w:val="28"/>
          <w:u w:val="single"/>
        </w:rPr>
      </w:pPr>
      <w:r w:rsidRPr="00395F66">
        <w:rPr>
          <w:sz w:val="28"/>
          <w:szCs w:val="28"/>
        </w:rPr>
        <w:lastRenderedPageBreak/>
        <w:t>Are there any extra features you added that are not listed above?</w:t>
      </w:r>
      <w:r w:rsidRPr="00395F66">
        <w:rPr>
          <w:sz w:val="28"/>
          <w:szCs w:val="28"/>
        </w:rPr>
        <w:br/>
      </w:r>
      <w:r w:rsidRPr="00395F66">
        <w:rPr>
          <w:sz w:val="28"/>
          <w:szCs w:val="28"/>
        </w:rPr>
        <w:br/>
      </w:r>
      <w:r w:rsidR="00BA6F2A" w:rsidRPr="00BA6F2A">
        <w:rPr>
          <w:sz w:val="28"/>
          <w:szCs w:val="28"/>
          <w:u w:val="single"/>
        </w:rPr>
        <w:t>Yes, there are several other features. For example, I added a hamburger menu with mobile navigation. When the screen width is 600px or less, the desktop navigation switches to a hamburger menu. I also used a CSS grid layout to organize the images on shows.html.</w:t>
      </w:r>
    </w:p>
    <w:p w14:paraId="6272AEDE" w14:textId="77777777" w:rsidR="00BA6F2A" w:rsidRPr="00395F66" w:rsidRDefault="00BA6F2A" w:rsidP="00A716B1">
      <w:pPr>
        <w:ind w:left="360"/>
        <w:rPr>
          <w:sz w:val="28"/>
          <w:szCs w:val="28"/>
        </w:rPr>
      </w:pPr>
    </w:p>
    <w:p w14:paraId="1985B6F6" w14:textId="53B08A68" w:rsidR="00CB4CA7" w:rsidRDefault="00A716B1" w:rsidP="00CB4CA7">
      <w:pPr>
        <w:ind w:left="360"/>
        <w:rPr>
          <w:sz w:val="28"/>
          <w:szCs w:val="28"/>
        </w:rPr>
      </w:pPr>
      <w:r w:rsidRPr="00395F66">
        <w:rPr>
          <w:sz w:val="28"/>
          <w:szCs w:val="28"/>
        </w:rPr>
        <w:t>What site(s) did you look at for design inspiration?</w:t>
      </w:r>
    </w:p>
    <w:p w14:paraId="6FC94BA7" w14:textId="77777777" w:rsidR="00CB4CA7" w:rsidRDefault="00CB4CA7" w:rsidP="00CB4CA7">
      <w:pPr>
        <w:ind w:left="360"/>
        <w:rPr>
          <w:sz w:val="28"/>
          <w:szCs w:val="28"/>
          <w:u w:val="single"/>
        </w:rPr>
      </w:pPr>
      <w:r w:rsidRPr="00CB4CA7">
        <w:rPr>
          <w:sz w:val="28"/>
          <w:szCs w:val="28"/>
          <w:u w:val="single"/>
        </w:rPr>
        <w:t xml:space="preserve">I </w:t>
      </w:r>
      <w:proofErr w:type="gramStart"/>
      <w:r w:rsidRPr="00CB4CA7">
        <w:rPr>
          <w:sz w:val="28"/>
          <w:szCs w:val="28"/>
          <w:u w:val="single"/>
        </w:rPr>
        <w:t xml:space="preserve">used </w:t>
      </w:r>
      <w:r w:rsidRPr="00CB4CA7">
        <w:rPr>
          <w:u w:val="single"/>
        </w:rPr>
        <w:t xml:space="preserve"> </w:t>
      </w:r>
      <w:r w:rsidRPr="00CB4CA7">
        <w:rPr>
          <w:sz w:val="28"/>
          <w:szCs w:val="28"/>
          <w:u w:val="single"/>
        </w:rPr>
        <w:t>https://sixfigures.com</w:t>
      </w:r>
      <w:proofErr w:type="gramEnd"/>
      <w:r w:rsidRPr="00CB4CA7">
        <w:rPr>
          <w:sz w:val="28"/>
          <w:szCs w:val="28"/>
          <w:u w:val="single"/>
        </w:rPr>
        <w:t xml:space="preserve"> as reference</w:t>
      </w:r>
      <w:r>
        <w:rPr>
          <w:sz w:val="28"/>
          <w:szCs w:val="28"/>
          <w:u w:val="single"/>
        </w:rPr>
        <w:t xml:space="preserve">. </w:t>
      </w:r>
    </w:p>
    <w:p w14:paraId="5CD6D391" w14:textId="0EA35DB8" w:rsidR="007B50F2" w:rsidRPr="00CB4CA7" w:rsidRDefault="00CB4CA7" w:rsidP="00CB4CA7">
      <w:pPr>
        <w:ind w:left="360"/>
        <w:rPr>
          <w:sz w:val="28"/>
          <w:szCs w:val="28"/>
          <w:u w:val="single"/>
        </w:rPr>
      </w:pPr>
      <w:hyperlink r:id="rId10" w:history="1">
        <w:r w:rsidRPr="00801C1B">
          <w:rPr>
            <w:rStyle w:val="Hyperlink"/>
            <w:sz w:val="28"/>
            <w:szCs w:val="28"/>
          </w:rPr>
          <w:t>https://patio03907.com</w:t>
        </w:r>
      </w:hyperlink>
      <w:r>
        <w:rPr>
          <w:sz w:val="28"/>
          <w:szCs w:val="28"/>
          <w:u w:val="single"/>
        </w:rPr>
        <w:t xml:space="preserve"> is also very helpful.</w:t>
      </w:r>
    </w:p>
    <w:p w14:paraId="37ACB562" w14:textId="77777777" w:rsidR="00A716B1" w:rsidRPr="00395F66" w:rsidRDefault="00A716B1" w:rsidP="00A716B1">
      <w:pPr>
        <w:rPr>
          <w:sz w:val="28"/>
          <w:szCs w:val="28"/>
        </w:rPr>
      </w:pPr>
    </w:p>
    <w:p w14:paraId="77B733CF" w14:textId="3E0E112B" w:rsidR="00A716B1" w:rsidRDefault="00A716B1" w:rsidP="00CB4CA7">
      <w:pPr>
        <w:ind w:left="360"/>
        <w:rPr>
          <w:sz w:val="28"/>
          <w:szCs w:val="28"/>
          <w:u w:val="single"/>
        </w:rPr>
      </w:pPr>
      <w:r w:rsidRPr="00395F66">
        <w:rPr>
          <w:sz w:val="28"/>
          <w:szCs w:val="28"/>
        </w:rPr>
        <w:t>What would you add to this project if you had an extra week?</w:t>
      </w:r>
      <w:r w:rsidRPr="00395F66">
        <w:rPr>
          <w:sz w:val="28"/>
          <w:szCs w:val="28"/>
        </w:rPr>
        <w:br/>
      </w:r>
      <w:r w:rsidR="00CB4CA7">
        <w:rPr>
          <w:sz w:val="28"/>
          <w:szCs w:val="28"/>
          <w:u w:val="single"/>
        </w:rPr>
        <w:t xml:space="preserve">1. </w:t>
      </w:r>
      <w:r w:rsidR="00CB4CA7" w:rsidRPr="00CB4CA7">
        <w:rPr>
          <w:sz w:val="28"/>
          <w:szCs w:val="28"/>
          <w:u w:val="single"/>
        </w:rPr>
        <w:t>When I tested the site on a phone, I noticed that the hover effect does not work on the hamburger menu. After looking it up, I learned that this happens because phones don’t have a mouse, so hover states aren’t supported. To make the hamburger menu work on mobile devices, I’ll need to use JavaScript</w:t>
      </w:r>
      <w:r w:rsidR="00CB4CA7">
        <w:rPr>
          <w:sz w:val="28"/>
          <w:szCs w:val="28"/>
          <w:u w:val="single"/>
        </w:rPr>
        <w:t>,</w:t>
      </w:r>
      <w:r w:rsidR="00CB4CA7" w:rsidRPr="00CB4CA7">
        <w:rPr>
          <w:sz w:val="28"/>
          <w:szCs w:val="28"/>
          <w:u w:val="single"/>
        </w:rPr>
        <w:t xml:space="preserve"> but I haven’t learned </w:t>
      </w:r>
      <w:r w:rsidR="00CB4CA7">
        <w:rPr>
          <w:sz w:val="28"/>
          <w:szCs w:val="28"/>
          <w:u w:val="single"/>
        </w:rPr>
        <w:t>how to do it yet.</w:t>
      </w:r>
    </w:p>
    <w:p w14:paraId="58E04301" w14:textId="1908F07C" w:rsidR="00CB4CA7" w:rsidRPr="006E4F2F" w:rsidRDefault="00CB4CA7" w:rsidP="00CB4CA7">
      <w:pPr>
        <w:ind w:left="360"/>
        <w:rPr>
          <w:sz w:val="32"/>
          <w:szCs w:val="32"/>
        </w:rPr>
      </w:pPr>
      <w:r>
        <w:rPr>
          <w:sz w:val="28"/>
          <w:szCs w:val="28"/>
          <w:u w:val="single"/>
        </w:rPr>
        <w:t xml:space="preserve">2. Most elements work smoothly by current responsive design. But I think the site can be further improved for mobile devices. </w:t>
      </w:r>
    </w:p>
    <w:p w14:paraId="4A4B89C7" w14:textId="77777777" w:rsidR="00A716B1" w:rsidRPr="00F34D63" w:rsidRDefault="00A716B1" w:rsidP="00A716B1">
      <w:pPr>
        <w:pStyle w:val="ListParagraph"/>
        <w:rPr>
          <w:sz w:val="32"/>
          <w:szCs w:val="32"/>
        </w:rPr>
      </w:pPr>
    </w:p>
    <w:p w14:paraId="151945FA" w14:textId="77777777" w:rsidR="000D4100" w:rsidRDefault="000D4100" w:rsidP="00C2769B"/>
    <w:p w14:paraId="10235B1D" w14:textId="77777777" w:rsidR="00A176F8" w:rsidRDefault="00A176F8" w:rsidP="00C2769B"/>
    <w:sectPr w:rsidR="00A176F8" w:rsidSect="00EA5BE2">
      <w:footerReference w:type="default" r:id="rId11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EA18B1" w14:textId="77777777" w:rsidR="006146B6" w:rsidRDefault="006146B6">
      <w:pPr>
        <w:spacing w:after="0"/>
      </w:pPr>
      <w:r>
        <w:separator/>
      </w:r>
    </w:p>
  </w:endnote>
  <w:endnote w:type="continuationSeparator" w:id="0">
    <w:p w14:paraId="3B7084F0" w14:textId="77777777" w:rsidR="006146B6" w:rsidRDefault="006146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188382" w14:textId="77777777" w:rsidR="006146B6" w:rsidRDefault="006146B6">
      <w:pPr>
        <w:spacing w:after="0"/>
      </w:pPr>
      <w:r>
        <w:separator/>
      </w:r>
    </w:p>
  </w:footnote>
  <w:footnote w:type="continuationSeparator" w:id="0">
    <w:p w14:paraId="79A3DFDA" w14:textId="77777777" w:rsidR="006146B6" w:rsidRDefault="006146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7EA3C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2BF3"/>
    <w:multiLevelType w:val="hybridMultilevel"/>
    <w:tmpl w:val="1242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503146"/>
    <w:multiLevelType w:val="hybridMultilevel"/>
    <w:tmpl w:val="F5066E7C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F60E8"/>
    <w:multiLevelType w:val="hybridMultilevel"/>
    <w:tmpl w:val="081E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35E6A"/>
    <w:multiLevelType w:val="hybridMultilevel"/>
    <w:tmpl w:val="89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DA2A86"/>
    <w:multiLevelType w:val="hybridMultilevel"/>
    <w:tmpl w:val="0DA497FA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E30A9"/>
    <w:multiLevelType w:val="hybridMultilevel"/>
    <w:tmpl w:val="010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F236C"/>
    <w:multiLevelType w:val="hybridMultilevel"/>
    <w:tmpl w:val="FA14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C78EB"/>
    <w:multiLevelType w:val="hybridMultilevel"/>
    <w:tmpl w:val="5516BC7C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A31609"/>
    <w:multiLevelType w:val="hybridMultilevel"/>
    <w:tmpl w:val="ACE41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DF4DDD"/>
    <w:multiLevelType w:val="hybridMultilevel"/>
    <w:tmpl w:val="E062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14B3E"/>
    <w:multiLevelType w:val="hybridMultilevel"/>
    <w:tmpl w:val="639C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655A5"/>
    <w:multiLevelType w:val="multilevel"/>
    <w:tmpl w:val="CC9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0361FB"/>
    <w:multiLevelType w:val="hybridMultilevel"/>
    <w:tmpl w:val="488EE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B2ABD"/>
    <w:multiLevelType w:val="hybridMultilevel"/>
    <w:tmpl w:val="C05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E90F14"/>
    <w:multiLevelType w:val="multilevel"/>
    <w:tmpl w:val="46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F138FF"/>
    <w:multiLevelType w:val="hybridMultilevel"/>
    <w:tmpl w:val="97E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B25964"/>
    <w:multiLevelType w:val="hybridMultilevel"/>
    <w:tmpl w:val="11E02EE4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4B7191"/>
    <w:multiLevelType w:val="hybridMultilevel"/>
    <w:tmpl w:val="107A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11324">
    <w:abstractNumId w:val="9"/>
  </w:num>
  <w:num w:numId="2" w16cid:durableId="1639874466">
    <w:abstractNumId w:val="34"/>
  </w:num>
  <w:num w:numId="3" w16cid:durableId="688457849">
    <w:abstractNumId w:val="39"/>
  </w:num>
  <w:num w:numId="4" w16cid:durableId="464465768">
    <w:abstractNumId w:val="18"/>
  </w:num>
  <w:num w:numId="5" w16cid:durableId="1480610675">
    <w:abstractNumId w:val="18"/>
    <w:lvlOverride w:ilvl="0">
      <w:startOverride w:val="1"/>
    </w:lvlOverride>
  </w:num>
  <w:num w:numId="6" w16cid:durableId="652636432">
    <w:abstractNumId w:val="7"/>
  </w:num>
  <w:num w:numId="7" w16cid:durableId="1168906387">
    <w:abstractNumId w:val="6"/>
  </w:num>
  <w:num w:numId="8" w16cid:durableId="1731884394">
    <w:abstractNumId w:val="5"/>
  </w:num>
  <w:num w:numId="9" w16cid:durableId="1148739919">
    <w:abstractNumId w:val="4"/>
  </w:num>
  <w:num w:numId="10" w16cid:durableId="461387803">
    <w:abstractNumId w:val="8"/>
  </w:num>
  <w:num w:numId="11" w16cid:durableId="175848558">
    <w:abstractNumId w:val="3"/>
  </w:num>
  <w:num w:numId="12" w16cid:durableId="452360654">
    <w:abstractNumId w:val="2"/>
  </w:num>
  <w:num w:numId="13" w16cid:durableId="2095009203">
    <w:abstractNumId w:val="1"/>
  </w:num>
  <w:num w:numId="14" w16cid:durableId="473061802">
    <w:abstractNumId w:val="0"/>
  </w:num>
  <w:num w:numId="15" w16cid:durableId="300430359">
    <w:abstractNumId w:val="17"/>
  </w:num>
  <w:num w:numId="16" w16cid:durableId="1749040517">
    <w:abstractNumId w:val="19"/>
  </w:num>
  <w:num w:numId="17" w16cid:durableId="410935614">
    <w:abstractNumId w:val="15"/>
  </w:num>
  <w:num w:numId="18" w16cid:durableId="894632189">
    <w:abstractNumId w:val="43"/>
  </w:num>
  <w:num w:numId="19" w16cid:durableId="484123264">
    <w:abstractNumId w:val="26"/>
  </w:num>
  <w:num w:numId="20" w16cid:durableId="2045250654">
    <w:abstractNumId w:val="23"/>
  </w:num>
  <w:num w:numId="21" w16cid:durableId="1773162791">
    <w:abstractNumId w:val="28"/>
  </w:num>
  <w:num w:numId="22" w16cid:durableId="1429229936">
    <w:abstractNumId w:val="12"/>
  </w:num>
  <w:num w:numId="23" w16cid:durableId="413086667">
    <w:abstractNumId w:val="27"/>
  </w:num>
  <w:num w:numId="24" w16cid:durableId="554001019">
    <w:abstractNumId w:val="37"/>
  </w:num>
  <w:num w:numId="25" w16cid:durableId="1240288620">
    <w:abstractNumId w:val="22"/>
  </w:num>
  <w:num w:numId="26" w16cid:durableId="77141308">
    <w:abstractNumId w:val="13"/>
  </w:num>
  <w:num w:numId="27" w16cid:durableId="263807760">
    <w:abstractNumId w:val="29"/>
  </w:num>
  <w:num w:numId="28" w16cid:durableId="370805319">
    <w:abstractNumId w:val="16"/>
  </w:num>
  <w:num w:numId="29" w16cid:durableId="898051669">
    <w:abstractNumId w:val="38"/>
  </w:num>
  <w:num w:numId="30" w16cid:durableId="1801612077">
    <w:abstractNumId w:val="32"/>
  </w:num>
  <w:num w:numId="31" w16cid:durableId="491146320">
    <w:abstractNumId w:val="35"/>
  </w:num>
  <w:num w:numId="32" w16cid:durableId="299380314">
    <w:abstractNumId w:val="30"/>
  </w:num>
  <w:num w:numId="33" w16cid:durableId="1652563510">
    <w:abstractNumId w:val="31"/>
  </w:num>
  <w:num w:numId="34" w16cid:durableId="339625496">
    <w:abstractNumId w:val="14"/>
  </w:num>
  <w:num w:numId="35" w16cid:durableId="273170624">
    <w:abstractNumId w:val="24"/>
  </w:num>
  <w:num w:numId="36" w16cid:durableId="2125466445">
    <w:abstractNumId w:val="44"/>
  </w:num>
  <w:num w:numId="37" w16cid:durableId="52824367">
    <w:abstractNumId w:val="33"/>
  </w:num>
  <w:num w:numId="38" w16cid:durableId="1218281344">
    <w:abstractNumId w:val="40"/>
  </w:num>
  <w:num w:numId="39" w16cid:durableId="352924367">
    <w:abstractNumId w:val="21"/>
  </w:num>
  <w:num w:numId="40" w16cid:durableId="559098027">
    <w:abstractNumId w:val="10"/>
  </w:num>
  <w:num w:numId="41" w16cid:durableId="1863785683">
    <w:abstractNumId w:val="41"/>
  </w:num>
  <w:num w:numId="42" w16cid:durableId="2094548195">
    <w:abstractNumId w:val="42"/>
  </w:num>
  <w:num w:numId="43" w16cid:durableId="1987197165">
    <w:abstractNumId w:val="25"/>
  </w:num>
  <w:num w:numId="44" w16cid:durableId="2116946585">
    <w:abstractNumId w:val="45"/>
  </w:num>
  <w:num w:numId="45" w16cid:durableId="881787095">
    <w:abstractNumId w:val="36"/>
  </w:num>
  <w:num w:numId="46" w16cid:durableId="1360358483">
    <w:abstractNumId w:val="9"/>
  </w:num>
  <w:num w:numId="47" w16cid:durableId="84035805">
    <w:abstractNumId w:val="20"/>
  </w:num>
  <w:num w:numId="48" w16cid:durableId="1230861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36283"/>
    <w:rsid w:val="0004793E"/>
    <w:rsid w:val="0005098F"/>
    <w:rsid w:val="00076448"/>
    <w:rsid w:val="00091FE6"/>
    <w:rsid w:val="00095095"/>
    <w:rsid w:val="000A33B0"/>
    <w:rsid w:val="000B3953"/>
    <w:rsid w:val="000B47BF"/>
    <w:rsid w:val="000B48BD"/>
    <w:rsid w:val="000B4F8E"/>
    <w:rsid w:val="000D4100"/>
    <w:rsid w:val="001060D3"/>
    <w:rsid w:val="00107B14"/>
    <w:rsid w:val="00114026"/>
    <w:rsid w:val="001141DB"/>
    <w:rsid w:val="00121605"/>
    <w:rsid w:val="00124956"/>
    <w:rsid w:val="00133F6D"/>
    <w:rsid w:val="00135F13"/>
    <w:rsid w:val="0015495B"/>
    <w:rsid w:val="001558FD"/>
    <w:rsid w:val="00175123"/>
    <w:rsid w:val="001A1180"/>
    <w:rsid w:val="001A148C"/>
    <w:rsid w:val="001A5FA1"/>
    <w:rsid w:val="001B11B7"/>
    <w:rsid w:val="001B25D7"/>
    <w:rsid w:val="001C1A07"/>
    <w:rsid w:val="001C1F63"/>
    <w:rsid w:val="001D6057"/>
    <w:rsid w:val="001E1E51"/>
    <w:rsid w:val="001E3502"/>
    <w:rsid w:val="001F18E4"/>
    <w:rsid w:val="00200E77"/>
    <w:rsid w:val="00201103"/>
    <w:rsid w:val="00203499"/>
    <w:rsid w:val="00203BFA"/>
    <w:rsid w:val="002101AD"/>
    <w:rsid w:val="00211C0A"/>
    <w:rsid w:val="00216B82"/>
    <w:rsid w:val="002234F7"/>
    <w:rsid w:val="002340F6"/>
    <w:rsid w:val="00235FB2"/>
    <w:rsid w:val="002365F2"/>
    <w:rsid w:val="00240DF4"/>
    <w:rsid w:val="0024197D"/>
    <w:rsid w:val="002465FC"/>
    <w:rsid w:val="0025048D"/>
    <w:rsid w:val="0025172B"/>
    <w:rsid w:val="00263051"/>
    <w:rsid w:val="002876A6"/>
    <w:rsid w:val="00290CC6"/>
    <w:rsid w:val="002B4012"/>
    <w:rsid w:val="002C77B8"/>
    <w:rsid w:val="002C7DD3"/>
    <w:rsid w:val="002E2F6C"/>
    <w:rsid w:val="002E469B"/>
    <w:rsid w:val="002E7AF3"/>
    <w:rsid w:val="002F30E3"/>
    <w:rsid w:val="00306CB2"/>
    <w:rsid w:val="00315DC2"/>
    <w:rsid w:val="003308D2"/>
    <w:rsid w:val="00342670"/>
    <w:rsid w:val="00356276"/>
    <w:rsid w:val="00356B4A"/>
    <w:rsid w:val="003659E9"/>
    <w:rsid w:val="003661BB"/>
    <w:rsid w:val="0036643E"/>
    <w:rsid w:val="00367CE8"/>
    <w:rsid w:val="00382E73"/>
    <w:rsid w:val="003858A9"/>
    <w:rsid w:val="00395F66"/>
    <w:rsid w:val="003B0391"/>
    <w:rsid w:val="003C3F4B"/>
    <w:rsid w:val="003E2D26"/>
    <w:rsid w:val="003E3B0A"/>
    <w:rsid w:val="003E3EB5"/>
    <w:rsid w:val="003E6EAE"/>
    <w:rsid w:val="003F44B0"/>
    <w:rsid w:val="003F758E"/>
    <w:rsid w:val="00404491"/>
    <w:rsid w:val="00417DD4"/>
    <w:rsid w:val="00430890"/>
    <w:rsid w:val="00433F82"/>
    <w:rsid w:val="004365EE"/>
    <w:rsid w:val="00446372"/>
    <w:rsid w:val="0046729E"/>
    <w:rsid w:val="0047050B"/>
    <w:rsid w:val="00473BD4"/>
    <w:rsid w:val="004953CE"/>
    <w:rsid w:val="004A4D73"/>
    <w:rsid w:val="004B3A36"/>
    <w:rsid w:val="004C23B5"/>
    <w:rsid w:val="004D22B7"/>
    <w:rsid w:val="004D52B4"/>
    <w:rsid w:val="004E5BA7"/>
    <w:rsid w:val="004F10BF"/>
    <w:rsid w:val="0050747C"/>
    <w:rsid w:val="00532EAE"/>
    <w:rsid w:val="0053522C"/>
    <w:rsid w:val="00540212"/>
    <w:rsid w:val="00541180"/>
    <w:rsid w:val="00544E8A"/>
    <w:rsid w:val="0056151C"/>
    <w:rsid w:val="00571634"/>
    <w:rsid w:val="00574D5C"/>
    <w:rsid w:val="0059338B"/>
    <w:rsid w:val="005954ED"/>
    <w:rsid w:val="0059569D"/>
    <w:rsid w:val="005A38F7"/>
    <w:rsid w:val="005B0E1E"/>
    <w:rsid w:val="005D24DB"/>
    <w:rsid w:val="005E23E5"/>
    <w:rsid w:val="0060031D"/>
    <w:rsid w:val="0060283B"/>
    <w:rsid w:val="00607930"/>
    <w:rsid w:val="00607A0F"/>
    <w:rsid w:val="006146B6"/>
    <w:rsid w:val="00626900"/>
    <w:rsid w:val="006302B0"/>
    <w:rsid w:val="00635885"/>
    <w:rsid w:val="0063645A"/>
    <w:rsid w:val="00645A75"/>
    <w:rsid w:val="00661B43"/>
    <w:rsid w:val="00662522"/>
    <w:rsid w:val="00662BB5"/>
    <w:rsid w:val="00673BF3"/>
    <w:rsid w:val="006763F8"/>
    <w:rsid w:val="0068088A"/>
    <w:rsid w:val="006B1377"/>
    <w:rsid w:val="006B4695"/>
    <w:rsid w:val="006B5436"/>
    <w:rsid w:val="006B79B2"/>
    <w:rsid w:val="006C3259"/>
    <w:rsid w:val="006C4E48"/>
    <w:rsid w:val="006D1E25"/>
    <w:rsid w:val="006D1F82"/>
    <w:rsid w:val="006D2291"/>
    <w:rsid w:val="006E77D5"/>
    <w:rsid w:val="006F36C3"/>
    <w:rsid w:val="006F701A"/>
    <w:rsid w:val="006F7190"/>
    <w:rsid w:val="007043CB"/>
    <w:rsid w:val="0070718E"/>
    <w:rsid w:val="00727E84"/>
    <w:rsid w:val="00744AEB"/>
    <w:rsid w:val="007467F6"/>
    <w:rsid w:val="00763449"/>
    <w:rsid w:val="00775AF0"/>
    <w:rsid w:val="007824E9"/>
    <w:rsid w:val="00784B1E"/>
    <w:rsid w:val="007930CD"/>
    <w:rsid w:val="007A1BDD"/>
    <w:rsid w:val="007A263F"/>
    <w:rsid w:val="007A2A26"/>
    <w:rsid w:val="007A540A"/>
    <w:rsid w:val="007A7CFA"/>
    <w:rsid w:val="007B50F2"/>
    <w:rsid w:val="007C398D"/>
    <w:rsid w:val="007C3D4E"/>
    <w:rsid w:val="007C489C"/>
    <w:rsid w:val="007C587A"/>
    <w:rsid w:val="007D0C27"/>
    <w:rsid w:val="007D7D37"/>
    <w:rsid w:val="007E0C3F"/>
    <w:rsid w:val="007E3761"/>
    <w:rsid w:val="007E4E17"/>
    <w:rsid w:val="007E6B76"/>
    <w:rsid w:val="007E759A"/>
    <w:rsid w:val="007F6BF6"/>
    <w:rsid w:val="007F7CBE"/>
    <w:rsid w:val="00805A4E"/>
    <w:rsid w:val="00806B1C"/>
    <w:rsid w:val="00814486"/>
    <w:rsid w:val="00834266"/>
    <w:rsid w:val="00845DB5"/>
    <w:rsid w:val="00855DE9"/>
    <w:rsid w:val="00865AAC"/>
    <w:rsid w:val="008839B5"/>
    <w:rsid w:val="00883B4C"/>
    <w:rsid w:val="008901B5"/>
    <w:rsid w:val="008936F2"/>
    <w:rsid w:val="00896623"/>
    <w:rsid w:val="00897784"/>
    <w:rsid w:val="008A53D7"/>
    <w:rsid w:val="008A6309"/>
    <w:rsid w:val="008C2982"/>
    <w:rsid w:val="008C3F6F"/>
    <w:rsid w:val="008C63ED"/>
    <w:rsid w:val="008D416A"/>
    <w:rsid w:val="008D6F97"/>
    <w:rsid w:val="008E7FCF"/>
    <w:rsid w:val="008F611B"/>
    <w:rsid w:val="008F7499"/>
    <w:rsid w:val="0090606A"/>
    <w:rsid w:val="00906566"/>
    <w:rsid w:val="00910997"/>
    <w:rsid w:val="00930319"/>
    <w:rsid w:val="00931AED"/>
    <w:rsid w:val="00942B8F"/>
    <w:rsid w:val="009430ED"/>
    <w:rsid w:val="00943342"/>
    <w:rsid w:val="00946ECA"/>
    <w:rsid w:val="009531D6"/>
    <w:rsid w:val="009550F6"/>
    <w:rsid w:val="00956497"/>
    <w:rsid w:val="00974D13"/>
    <w:rsid w:val="00986D1B"/>
    <w:rsid w:val="009872DA"/>
    <w:rsid w:val="009A121B"/>
    <w:rsid w:val="009A4F92"/>
    <w:rsid w:val="009B119F"/>
    <w:rsid w:val="009C1C80"/>
    <w:rsid w:val="009C6F30"/>
    <w:rsid w:val="009D19C7"/>
    <w:rsid w:val="009D1CA1"/>
    <w:rsid w:val="009D1E5C"/>
    <w:rsid w:val="009D3D78"/>
    <w:rsid w:val="009E04E7"/>
    <w:rsid w:val="009E337C"/>
    <w:rsid w:val="009F3122"/>
    <w:rsid w:val="009F65A8"/>
    <w:rsid w:val="00A01F6A"/>
    <w:rsid w:val="00A17284"/>
    <w:rsid w:val="00A176F8"/>
    <w:rsid w:val="00A26FA1"/>
    <w:rsid w:val="00A35711"/>
    <w:rsid w:val="00A52FEC"/>
    <w:rsid w:val="00A601C0"/>
    <w:rsid w:val="00A61501"/>
    <w:rsid w:val="00A66C39"/>
    <w:rsid w:val="00A67D06"/>
    <w:rsid w:val="00A709B4"/>
    <w:rsid w:val="00A716B1"/>
    <w:rsid w:val="00A7421E"/>
    <w:rsid w:val="00A75933"/>
    <w:rsid w:val="00A8644E"/>
    <w:rsid w:val="00A92CB6"/>
    <w:rsid w:val="00AA67CC"/>
    <w:rsid w:val="00AB0961"/>
    <w:rsid w:val="00AB6660"/>
    <w:rsid w:val="00AC2259"/>
    <w:rsid w:val="00AD7EF8"/>
    <w:rsid w:val="00AE5FA3"/>
    <w:rsid w:val="00B02583"/>
    <w:rsid w:val="00B068D7"/>
    <w:rsid w:val="00B07992"/>
    <w:rsid w:val="00B11074"/>
    <w:rsid w:val="00B1156E"/>
    <w:rsid w:val="00B12549"/>
    <w:rsid w:val="00B14FC3"/>
    <w:rsid w:val="00B15429"/>
    <w:rsid w:val="00B212EB"/>
    <w:rsid w:val="00B350CC"/>
    <w:rsid w:val="00B36656"/>
    <w:rsid w:val="00B4621A"/>
    <w:rsid w:val="00B53D1F"/>
    <w:rsid w:val="00B55513"/>
    <w:rsid w:val="00B62CD8"/>
    <w:rsid w:val="00B74A79"/>
    <w:rsid w:val="00B766DC"/>
    <w:rsid w:val="00B817AB"/>
    <w:rsid w:val="00B8672E"/>
    <w:rsid w:val="00B96BA5"/>
    <w:rsid w:val="00B9750D"/>
    <w:rsid w:val="00BA4368"/>
    <w:rsid w:val="00BA5A96"/>
    <w:rsid w:val="00BA6D35"/>
    <w:rsid w:val="00BA6F2A"/>
    <w:rsid w:val="00BB73D0"/>
    <w:rsid w:val="00BD2240"/>
    <w:rsid w:val="00BE3E6A"/>
    <w:rsid w:val="00BE4AC6"/>
    <w:rsid w:val="00BE4BD8"/>
    <w:rsid w:val="00BF243F"/>
    <w:rsid w:val="00C07591"/>
    <w:rsid w:val="00C21772"/>
    <w:rsid w:val="00C25FBF"/>
    <w:rsid w:val="00C2769B"/>
    <w:rsid w:val="00C35813"/>
    <w:rsid w:val="00C47AA4"/>
    <w:rsid w:val="00C60E0D"/>
    <w:rsid w:val="00C63DCD"/>
    <w:rsid w:val="00C70C09"/>
    <w:rsid w:val="00C72DBC"/>
    <w:rsid w:val="00C86F7C"/>
    <w:rsid w:val="00C91EC5"/>
    <w:rsid w:val="00CA04E9"/>
    <w:rsid w:val="00CA7742"/>
    <w:rsid w:val="00CB4CA7"/>
    <w:rsid w:val="00CC210F"/>
    <w:rsid w:val="00CD36A2"/>
    <w:rsid w:val="00CD4E8A"/>
    <w:rsid w:val="00CE63C3"/>
    <w:rsid w:val="00CF3DD4"/>
    <w:rsid w:val="00CF5A6F"/>
    <w:rsid w:val="00D04E9F"/>
    <w:rsid w:val="00D05A5A"/>
    <w:rsid w:val="00D246FF"/>
    <w:rsid w:val="00D352FB"/>
    <w:rsid w:val="00D3627E"/>
    <w:rsid w:val="00D673F9"/>
    <w:rsid w:val="00D74561"/>
    <w:rsid w:val="00D8252A"/>
    <w:rsid w:val="00D83D5D"/>
    <w:rsid w:val="00DA7D2B"/>
    <w:rsid w:val="00DB06AF"/>
    <w:rsid w:val="00DB2ACB"/>
    <w:rsid w:val="00DC2BC7"/>
    <w:rsid w:val="00DD19BC"/>
    <w:rsid w:val="00DE035F"/>
    <w:rsid w:val="00E018A0"/>
    <w:rsid w:val="00E128F6"/>
    <w:rsid w:val="00E24117"/>
    <w:rsid w:val="00E30987"/>
    <w:rsid w:val="00E32177"/>
    <w:rsid w:val="00E43BDD"/>
    <w:rsid w:val="00E472C3"/>
    <w:rsid w:val="00E472FC"/>
    <w:rsid w:val="00E57191"/>
    <w:rsid w:val="00E6490C"/>
    <w:rsid w:val="00E95848"/>
    <w:rsid w:val="00E9749A"/>
    <w:rsid w:val="00EA5BE2"/>
    <w:rsid w:val="00EA6ED6"/>
    <w:rsid w:val="00EB11E2"/>
    <w:rsid w:val="00EB6052"/>
    <w:rsid w:val="00EC0936"/>
    <w:rsid w:val="00ED79DD"/>
    <w:rsid w:val="00EE1B51"/>
    <w:rsid w:val="00EE25E4"/>
    <w:rsid w:val="00EF14A7"/>
    <w:rsid w:val="00EF1FD7"/>
    <w:rsid w:val="00EF6644"/>
    <w:rsid w:val="00F20EA3"/>
    <w:rsid w:val="00F2140C"/>
    <w:rsid w:val="00F318DE"/>
    <w:rsid w:val="00F43AE2"/>
    <w:rsid w:val="00F56C14"/>
    <w:rsid w:val="00F649AF"/>
    <w:rsid w:val="00F7212A"/>
    <w:rsid w:val="00F729AE"/>
    <w:rsid w:val="00F76D8B"/>
    <w:rsid w:val="00F814CB"/>
    <w:rsid w:val="00F82E51"/>
    <w:rsid w:val="00F84105"/>
    <w:rsid w:val="00F87FD7"/>
    <w:rsid w:val="00FA5DED"/>
    <w:rsid w:val="00FB092A"/>
    <w:rsid w:val="00FB6249"/>
    <w:rsid w:val="00FC1FF1"/>
    <w:rsid w:val="00FC2125"/>
    <w:rsid w:val="00FC52F7"/>
    <w:rsid w:val="00FD7DB2"/>
    <w:rsid w:val="00FE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4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4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patio03907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C:\Users\Lisa D\AppData\Roaming\Microsoft\Templates\Teacher's syllabus (color).dotx</Template>
  <TotalTime>2591</TotalTime>
  <Pages>5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Zhang, Yucheng</cp:lastModifiedBy>
  <cp:revision>159</cp:revision>
  <cp:lastPrinted>2019-03-26T17:28:00Z</cp:lastPrinted>
  <dcterms:created xsi:type="dcterms:W3CDTF">2021-01-22T18:19:00Z</dcterms:created>
  <dcterms:modified xsi:type="dcterms:W3CDTF">2025-09-28T03:05:00Z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